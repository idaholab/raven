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A54CD" w14:textId="77777777" w:rsidR="008A515B" w:rsidRPr="00362835" w:rsidRDefault="008A515B" w:rsidP="008A515B">
      <w:pPr>
        <w:pStyle w:val="Header"/>
        <w:rPr>
          <w:sz w:val="4"/>
          <w:szCs w:val="4"/>
        </w:rPr>
      </w:pPr>
    </w:p>
    <w:p w14:paraId="77573D0A" w14:textId="1A14D3F9" w:rsidR="00FC2B91" w:rsidRPr="00FC2B91" w:rsidRDefault="00FC2B91" w:rsidP="00FC2B91">
      <w:pPr>
        <w:pStyle w:val="AGENDA-ITEM"/>
        <w:spacing w:before="120"/>
        <w:jc w:val="center"/>
        <w:rPr>
          <w:sz w:val="40"/>
          <w:szCs w:val="40"/>
        </w:rPr>
      </w:pPr>
      <w:r w:rsidRPr="00FC2B91">
        <w:rPr>
          <w:sz w:val="40"/>
          <w:szCs w:val="40"/>
        </w:rPr>
        <w:t>RAVEN Workshop</w:t>
      </w:r>
    </w:p>
    <w:p w14:paraId="7F1D1753" w14:textId="08A6A298" w:rsidR="00FC2B91" w:rsidRPr="00FC2B91" w:rsidRDefault="00B67B62" w:rsidP="00FC2B91">
      <w:pPr>
        <w:pStyle w:val="AGENDA-ITEM"/>
        <w:spacing w:before="120"/>
        <w:jc w:val="center"/>
        <w:rPr>
          <w:sz w:val="40"/>
          <w:szCs w:val="40"/>
        </w:rPr>
      </w:pPr>
      <w:r>
        <w:rPr>
          <w:sz w:val="40"/>
          <w:szCs w:val="40"/>
        </w:rPr>
        <w:t>PSA C</w:t>
      </w:r>
      <w:r w:rsidR="00FC2B91" w:rsidRPr="00FC2B91">
        <w:rPr>
          <w:sz w:val="40"/>
          <w:szCs w:val="40"/>
        </w:rPr>
        <w:t>onference 2015</w:t>
      </w:r>
      <w:r>
        <w:rPr>
          <w:sz w:val="40"/>
          <w:szCs w:val="40"/>
        </w:rPr>
        <w:t xml:space="preserve"> – </w:t>
      </w:r>
      <w:r w:rsidR="00B969BA">
        <w:rPr>
          <w:sz w:val="40"/>
          <w:szCs w:val="40"/>
        </w:rPr>
        <w:t>Location</w:t>
      </w:r>
    </w:p>
    <w:p w14:paraId="2C14C502" w14:textId="68FAC951" w:rsidR="00FC2B91" w:rsidRDefault="00B969BA" w:rsidP="00FC2B91">
      <w:pPr>
        <w:pStyle w:val="AGENDA-ITEM"/>
        <w:spacing w:before="120"/>
        <w:jc w:val="center"/>
        <w:rPr>
          <w:sz w:val="32"/>
          <w:szCs w:val="32"/>
        </w:rPr>
      </w:pPr>
      <w:r>
        <w:rPr>
          <w:sz w:val="32"/>
          <w:szCs w:val="32"/>
        </w:rPr>
        <w:t>Date</w:t>
      </w:r>
    </w:p>
    <w:p w14:paraId="500DE73E" w14:textId="77777777" w:rsidR="00FC2B91" w:rsidRDefault="00FC2B91" w:rsidP="00FC2B91">
      <w:pPr>
        <w:pStyle w:val="AGENDA-ITEM"/>
        <w:spacing w:before="120"/>
        <w:jc w:val="center"/>
        <w:rPr>
          <w:sz w:val="32"/>
          <w:szCs w:val="32"/>
        </w:rPr>
      </w:pPr>
    </w:p>
    <w:p w14:paraId="19620112" w14:textId="42A4B896" w:rsidR="004874ED" w:rsidRDefault="00FC2B91" w:rsidP="00FC2B91">
      <w:pPr>
        <w:pStyle w:val="AGENDA-ITEM"/>
        <w:spacing w:before="120"/>
        <w:jc w:val="center"/>
        <w:rPr>
          <w:sz w:val="32"/>
          <w:szCs w:val="32"/>
        </w:rPr>
      </w:pPr>
      <w:r>
        <w:rPr>
          <w:sz w:val="32"/>
          <w:szCs w:val="32"/>
        </w:rPr>
        <w:t>C.</w:t>
      </w:r>
      <w:r w:rsidR="00AD5D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Rabiti, A. </w:t>
      </w:r>
      <w:proofErr w:type="spellStart"/>
      <w:r>
        <w:rPr>
          <w:sz w:val="32"/>
          <w:szCs w:val="32"/>
        </w:rPr>
        <w:t>Alfonsi</w:t>
      </w:r>
      <w:proofErr w:type="spellEnd"/>
      <w:r>
        <w:rPr>
          <w:sz w:val="32"/>
          <w:szCs w:val="32"/>
        </w:rPr>
        <w:t xml:space="preserve">, </w:t>
      </w:r>
      <w:r w:rsidR="00B969BA">
        <w:rPr>
          <w:sz w:val="32"/>
          <w:szCs w:val="32"/>
        </w:rPr>
        <w:t>…</w:t>
      </w:r>
    </w:p>
    <w:p w14:paraId="3833E6B4" w14:textId="77777777" w:rsidR="00FC2B91" w:rsidRPr="00FC2B91" w:rsidRDefault="00FC2B91" w:rsidP="00FC2B91">
      <w:pPr>
        <w:pStyle w:val="AGENDA-ITEM"/>
        <w:spacing w:before="120"/>
        <w:jc w:val="center"/>
        <w:rPr>
          <w:sz w:val="32"/>
          <w:szCs w:val="32"/>
        </w:rPr>
      </w:pPr>
    </w:p>
    <w:p w14:paraId="418775F8" w14:textId="3C1803FA" w:rsidR="00413CDF" w:rsidRDefault="00C15FDA" w:rsidP="00FC2B91">
      <w:pPr>
        <w:pStyle w:val="AGENDA-ITEM"/>
        <w:tabs>
          <w:tab w:val="left" w:pos="1710"/>
        </w:tabs>
      </w:pPr>
      <w:r>
        <w:t xml:space="preserve">  </w:t>
      </w:r>
      <w:r w:rsidR="00FC2B91">
        <w:t>9</w:t>
      </w:r>
      <w:r w:rsidR="00BC34E8">
        <w:t>:00</w:t>
      </w:r>
      <w:r w:rsidR="00AF3A07">
        <w:tab/>
      </w:r>
      <w:r w:rsidR="00FC2B91">
        <w:t>RAVEN Software Introduction</w:t>
      </w:r>
      <w:r w:rsidR="00AF3A07">
        <w:tab/>
      </w:r>
      <w:r w:rsidR="00FC2B91">
        <w:t>Cristian Rabiti</w:t>
      </w:r>
    </w:p>
    <w:p w14:paraId="6A5DF6CC" w14:textId="47249F0C" w:rsidR="00F92CE1" w:rsidRDefault="00F92CE1" w:rsidP="00FC2B91">
      <w:pPr>
        <w:pStyle w:val="AGENDA-ITEM"/>
        <w:tabs>
          <w:tab w:val="left" w:pos="1710"/>
        </w:tabs>
      </w:pPr>
      <w:r>
        <w:t>10:00</w:t>
      </w:r>
      <w:r>
        <w:tab/>
        <w:t>Installation, Documentation and Workflow</w:t>
      </w:r>
      <w:r>
        <w:tab/>
        <w:t xml:space="preserve">Joshua </w:t>
      </w:r>
      <w:proofErr w:type="spellStart"/>
      <w:r>
        <w:t>Cogliati</w:t>
      </w:r>
      <w:proofErr w:type="spellEnd"/>
    </w:p>
    <w:p w14:paraId="04C580BE" w14:textId="67FE2943" w:rsidR="00413CDF" w:rsidRDefault="00FC2B91" w:rsidP="00BC34E8">
      <w:pPr>
        <w:pStyle w:val="AGENDA-ITEM"/>
      </w:pPr>
      <w:r>
        <w:t>10</w:t>
      </w:r>
      <w:r w:rsidR="004874ED">
        <w:t>:3</w:t>
      </w:r>
      <w:r w:rsidR="00BC34E8">
        <w:t>0</w:t>
      </w:r>
      <w:r w:rsidR="00413CDF">
        <w:tab/>
      </w:r>
      <w:r>
        <w:t>Break</w:t>
      </w:r>
      <w:r w:rsidR="00BC34E8">
        <w:t xml:space="preserve"> </w:t>
      </w:r>
      <w:r w:rsidR="00BC34E8">
        <w:tab/>
      </w:r>
    </w:p>
    <w:p w14:paraId="27E89DBD" w14:textId="1BF02D14" w:rsidR="00342670" w:rsidRDefault="00C15FDA" w:rsidP="00C15FDA">
      <w:pPr>
        <w:pStyle w:val="AGENDA-ITEM"/>
        <w:ind w:left="0" w:firstLine="0"/>
      </w:pPr>
      <w:r>
        <w:t xml:space="preserve">          </w:t>
      </w:r>
      <w:r w:rsidR="003C4BA2">
        <w:t xml:space="preserve"> </w:t>
      </w:r>
      <w:r w:rsidR="00FC2B91">
        <w:t>10:45</w:t>
      </w:r>
      <w:r w:rsidR="00AF3A07">
        <w:tab/>
      </w:r>
      <w:r w:rsidR="00FC2B91">
        <w:t>Examples of Statistical Analysis</w:t>
      </w:r>
      <w:r w:rsidR="00AF3A07">
        <w:tab/>
      </w:r>
      <w:r w:rsidR="00FC2B91">
        <w:t>Cristian Rabiti</w:t>
      </w:r>
    </w:p>
    <w:p w14:paraId="21F835A7" w14:textId="4B8DD9FA" w:rsidR="00413CDF" w:rsidRDefault="00BC34E8" w:rsidP="00BC34E8">
      <w:pPr>
        <w:pStyle w:val="AGENDA-ITEM"/>
        <w:ind w:left="0" w:firstLine="0"/>
      </w:pPr>
      <w:r>
        <w:t xml:space="preserve">          </w:t>
      </w:r>
      <w:r w:rsidR="003C4BA2">
        <w:t xml:space="preserve"> </w:t>
      </w:r>
      <w:r w:rsidR="00C15FDA">
        <w:t>12:00</w:t>
      </w:r>
      <w:r w:rsidR="00413CDF">
        <w:tab/>
      </w:r>
      <w:r w:rsidR="00FC2B91">
        <w:t>Lunch</w:t>
      </w:r>
      <w:r w:rsidR="00C15FDA">
        <w:t>: Code Interfacing</w:t>
      </w:r>
      <w:r w:rsidR="00413CDF">
        <w:tab/>
      </w:r>
      <w:r w:rsidR="0005052C">
        <w:t xml:space="preserve">Andrea </w:t>
      </w:r>
      <w:proofErr w:type="spellStart"/>
      <w:r w:rsidR="0005052C">
        <w:t>Alfonsi</w:t>
      </w:r>
      <w:proofErr w:type="spellEnd"/>
    </w:p>
    <w:p w14:paraId="4A2F00EA" w14:textId="17C0CE34" w:rsidR="009704E1" w:rsidRDefault="009704E1" w:rsidP="00BC34E8">
      <w:pPr>
        <w:pStyle w:val="AGENDA-ITEM"/>
        <w:ind w:left="0" w:firstLine="0"/>
      </w:pPr>
      <w:r>
        <w:t xml:space="preserve">      </w:t>
      </w:r>
      <w:r w:rsidR="0005052C">
        <w:t xml:space="preserve">     13</w:t>
      </w:r>
      <w:r w:rsidR="00C15FDA">
        <w:t>:00</w:t>
      </w:r>
      <w:r>
        <w:tab/>
      </w:r>
      <w:r w:rsidR="0005052C">
        <w:t>Reduce Order Modeling</w:t>
      </w:r>
      <w:r>
        <w:tab/>
      </w:r>
      <w:r w:rsidR="0005052C">
        <w:t>Diego Mandelli</w:t>
      </w:r>
    </w:p>
    <w:p w14:paraId="0842E229" w14:textId="661A93F7" w:rsidR="00BC34E8" w:rsidRDefault="00BC34E8" w:rsidP="00BC34E8">
      <w:pPr>
        <w:pStyle w:val="AGENDA-ITEM"/>
        <w:ind w:left="0" w:firstLine="0"/>
      </w:pPr>
      <w:r>
        <w:t xml:space="preserve">          </w:t>
      </w:r>
      <w:r w:rsidR="003C4BA2">
        <w:t xml:space="preserve"> </w:t>
      </w:r>
      <w:r w:rsidR="0005052C">
        <w:t>14:30</w:t>
      </w:r>
      <w:r w:rsidR="0005052C">
        <w:tab/>
        <w:t>Break</w:t>
      </w:r>
      <w:r w:rsidR="0005052C">
        <w:tab/>
      </w:r>
      <w:r>
        <w:tab/>
      </w:r>
      <w:proofErr w:type="spellStart"/>
      <w:r w:rsidR="0005052C">
        <w:t>Adavanced</w:t>
      </w:r>
      <w:proofErr w:type="spellEnd"/>
      <w:r w:rsidR="0005052C">
        <w:t xml:space="preserve"> reliability analysis</w:t>
      </w:r>
      <w:r>
        <w:tab/>
      </w:r>
      <w:r w:rsidR="0005052C">
        <w:t xml:space="preserve">Andrea </w:t>
      </w:r>
      <w:proofErr w:type="spellStart"/>
      <w:r w:rsidR="0005052C">
        <w:t>Alfonsi</w:t>
      </w:r>
      <w:proofErr w:type="spellEnd"/>
    </w:p>
    <w:p w14:paraId="08EAE782" w14:textId="06571F7F" w:rsidR="003C4BA2" w:rsidRDefault="0005052C" w:rsidP="003C4BA2">
      <w:pPr>
        <w:pStyle w:val="AGENDA-ITEM"/>
      </w:pPr>
      <w:bookmarkStart w:id="0" w:name="_GoBack"/>
      <w:r>
        <w:t>14</w:t>
      </w:r>
      <w:r w:rsidR="009704E1">
        <w:t>:45</w:t>
      </w:r>
      <w:r w:rsidR="00C5318C">
        <w:tab/>
      </w:r>
      <w:r>
        <w:t>Advanced Reliability Analysis</w:t>
      </w:r>
      <w:r w:rsidR="003C4BA2">
        <w:tab/>
      </w:r>
      <w:r>
        <w:t xml:space="preserve">Andrea </w:t>
      </w:r>
      <w:proofErr w:type="spellStart"/>
      <w:r>
        <w:t>Alfons</w:t>
      </w:r>
      <w:r w:rsidR="00C15FDA">
        <w:t>i</w:t>
      </w:r>
      <w:bookmarkEnd w:id="0"/>
      <w:proofErr w:type="spellEnd"/>
    </w:p>
    <w:p w14:paraId="36C02AF0" w14:textId="539A2570" w:rsidR="003C4BA2" w:rsidRDefault="0005052C" w:rsidP="003C4BA2">
      <w:pPr>
        <w:pStyle w:val="AGENDA-ITEM"/>
      </w:pPr>
      <w:r>
        <w:t>16:30</w:t>
      </w:r>
      <w:r w:rsidR="003C4BA2">
        <w:tab/>
      </w:r>
      <w:r>
        <w:t>Q/A Session</w:t>
      </w:r>
      <w:r w:rsidR="003C4BA2">
        <w:tab/>
      </w:r>
    </w:p>
    <w:p w14:paraId="11EE6AC1" w14:textId="77777777" w:rsidR="003C4BA2" w:rsidRDefault="003C4BA2" w:rsidP="003C4BA2">
      <w:pPr>
        <w:pStyle w:val="AGENDA-ITEM"/>
      </w:pPr>
    </w:p>
    <w:p w14:paraId="02823586" w14:textId="77777777" w:rsidR="003C4BA2" w:rsidRDefault="003C4BA2" w:rsidP="003C4BA2">
      <w:pPr>
        <w:pStyle w:val="AGENDA-ITEM"/>
      </w:pPr>
    </w:p>
    <w:p w14:paraId="584C0D20" w14:textId="77777777" w:rsidR="003C4BA2" w:rsidRDefault="003C4BA2" w:rsidP="00BC34E8">
      <w:pPr>
        <w:pStyle w:val="AGENDA-ITEM"/>
      </w:pPr>
    </w:p>
    <w:p w14:paraId="78A06E59" w14:textId="77777777" w:rsidR="00A31993" w:rsidRDefault="00A31993" w:rsidP="00BC34E8">
      <w:pPr>
        <w:pStyle w:val="AGENDA-ITEM"/>
      </w:pPr>
    </w:p>
    <w:p w14:paraId="3DB6487D" w14:textId="77777777" w:rsidR="00A31993" w:rsidRDefault="00A31993" w:rsidP="004107CF">
      <w:pPr>
        <w:pStyle w:val="AGENDA-ITEM"/>
        <w:ind w:left="0" w:firstLine="0"/>
      </w:pPr>
    </w:p>
    <w:sectPr w:rsidR="00A31993" w:rsidSect="009704E1">
      <w:headerReference w:type="even" r:id="rId9"/>
      <w:headerReference w:type="first" r:id="rId10"/>
      <w:type w:val="continuous"/>
      <w:pgSz w:w="12240" w:h="15840" w:code="1"/>
      <w:pgMar w:top="2520" w:right="135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22641" w14:textId="77777777" w:rsidR="00E32713" w:rsidRDefault="00E32713">
      <w:r>
        <w:separator/>
      </w:r>
    </w:p>
  </w:endnote>
  <w:endnote w:type="continuationSeparator" w:id="0">
    <w:p w14:paraId="06C901F4" w14:textId="77777777" w:rsidR="00E32713" w:rsidRDefault="00E3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7BC81" w14:textId="77777777" w:rsidR="00E32713" w:rsidRDefault="00E32713">
      <w:r>
        <w:separator/>
      </w:r>
    </w:p>
  </w:footnote>
  <w:footnote w:type="continuationSeparator" w:id="0">
    <w:p w14:paraId="33A04138" w14:textId="77777777" w:rsidR="00E32713" w:rsidRDefault="00E327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64034" w14:textId="77777777" w:rsidR="005F724D" w:rsidRDefault="005F724D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1B2CB" w14:textId="77777777" w:rsidR="005F724D" w:rsidRDefault="00702810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B9F4224" wp14:editId="57B95AC9">
          <wp:simplePos x="0" y="0"/>
          <wp:positionH relativeFrom="column">
            <wp:posOffset>152400</wp:posOffset>
          </wp:positionH>
          <wp:positionV relativeFrom="paragraph">
            <wp:posOffset>-30480</wp:posOffset>
          </wp:positionV>
          <wp:extent cx="6858000" cy="1600200"/>
          <wp:effectExtent l="19050" t="0" r="0" b="0"/>
          <wp:wrapNone/>
          <wp:docPr id="9" name="Picture 3" descr="Agenda_Header-15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genda_Header-15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600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2051"/>
    <w:multiLevelType w:val="hybridMultilevel"/>
    <w:tmpl w:val="F0B872D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DA"/>
    <w:rsid w:val="00011F38"/>
    <w:rsid w:val="0005052C"/>
    <w:rsid w:val="00056016"/>
    <w:rsid w:val="00056DA6"/>
    <w:rsid w:val="00071755"/>
    <w:rsid w:val="00077B37"/>
    <w:rsid w:val="00092FFF"/>
    <w:rsid w:val="000946B0"/>
    <w:rsid w:val="000A450D"/>
    <w:rsid w:val="000A73C3"/>
    <w:rsid w:val="000B71CF"/>
    <w:rsid w:val="000D2780"/>
    <w:rsid w:val="000D49D4"/>
    <w:rsid w:val="000E2B67"/>
    <w:rsid w:val="000E4BDA"/>
    <w:rsid w:val="000F1406"/>
    <w:rsid w:val="001130FF"/>
    <w:rsid w:val="00116697"/>
    <w:rsid w:val="00124B2E"/>
    <w:rsid w:val="00152B1F"/>
    <w:rsid w:val="001668F4"/>
    <w:rsid w:val="00172A5C"/>
    <w:rsid w:val="00182003"/>
    <w:rsid w:val="0019308B"/>
    <w:rsid w:val="001A032D"/>
    <w:rsid w:val="001A20B6"/>
    <w:rsid w:val="001B6B80"/>
    <w:rsid w:val="001C3419"/>
    <w:rsid w:val="001D0694"/>
    <w:rsid w:val="001D7DFB"/>
    <w:rsid w:val="001E1D49"/>
    <w:rsid w:val="001F1A11"/>
    <w:rsid w:val="0020373E"/>
    <w:rsid w:val="00211521"/>
    <w:rsid w:val="00216683"/>
    <w:rsid w:val="00231E41"/>
    <w:rsid w:val="00235C4C"/>
    <w:rsid w:val="0024187F"/>
    <w:rsid w:val="00247B51"/>
    <w:rsid w:val="00262976"/>
    <w:rsid w:val="00270284"/>
    <w:rsid w:val="002710F9"/>
    <w:rsid w:val="00274F7E"/>
    <w:rsid w:val="002846BE"/>
    <w:rsid w:val="00287D7D"/>
    <w:rsid w:val="00287DAD"/>
    <w:rsid w:val="002A008E"/>
    <w:rsid w:val="002A0322"/>
    <w:rsid w:val="002D6F05"/>
    <w:rsid w:val="002E6D1D"/>
    <w:rsid w:val="00303AC9"/>
    <w:rsid w:val="00306AE5"/>
    <w:rsid w:val="00307CF6"/>
    <w:rsid w:val="003145BF"/>
    <w:rsid w:val="00333339"/>
    <w:rsid w:val="003367E0"/>
    <w:rsid w:val="0034227E"/>
    <w:rsid w:val="00342670"/>
    <w:rsid w:val="00362835"/>
    <w:rsid w:val="00385F96"/>
    <w:rsid w:val="00397F79"/>
    <w:rsid w:val="003A10EA"/>
    <w:rsid w:val="003A208A"/>
    <w:rsid w:val="003A3CEA"/>
    <w:rsid w:val="003A490D"/>
    <w:rsid w:val="003A72D3"/>
    <w:rsid w:val="003B28D6"/>
    <w:rsid w:val="003B2BE5"/>
    <w:rsid w:val="003B668B"/>
    <w:rsid w:val="003C0C1D"/>
    <w:rsid w:val="003C3E17"/>
    <w:rsid w:val="003C4BA2"/>
    <w:rsid w:val="003C550C"/>
    <w:rsid w:val="003E7EDE"/>
    <w:rsid w:val="003F13B9"/>
    <w:rsid w:val="003F43B8"/>
    <w:rsid w:val="004107CF"/>
    <w:rsid w:val="00413CDF"/>
    <w:rsid w:val="00415694"/>
    <w:rsid w:val="00443534"/>
    <w:rsid w:val="004470EB"/>
    <w:rsid w:val="0045596A"/>
    <w:rsid w:val="00470BB9"/>
    <w:rsid w:val="00473B38"/>
    <w:rsid w:val="0047451F"/>
    <w:rsid w:val="00481A7C"/>
    <w:rsid w:val="004829FE"/>
    <w:rsid w:val="004874ED"/>
    <w:rsid w:val="00492915"/>
    <w:rsid w:val="00492FEF"/>
    <w:rsid w:val="004A7370"/>
    <w:rsid w:val="004B5040"/>
    <w:rsid w:val="004C3E02"/>
    <w:rsid w:val="004E68E0"/>
    <w:rsid w:val="004F604E"/>
    <w:rsid w:val="004F67DA"/>
    <w:rsid w:val="00507138"/>
    <w:rsid w:val="005073FF"/>
    <w:rsid w:val="00554DBA"/>
    <w:rsid w:val="00556BBD"/>
    <w:rsid w:val="00565BE0"/>
    <w:rsid w:val="00577672"/>
    <w:rsid w:val="00591AC4"/>
    <w:rsid w:val="005A08AE"/>
    <w:rsid w:val="005A3C45"/>
    <w:rsid w:val="005D6F0E"/>
    <w:rsid w:val="005E0C59"/>
    <w:rsid w:val="005E3B76"/>
    <w:rsid w:val="005E6705"/>
    <w:rsid w:val="005E6B5B"/>
    <w:rsid w:val="005F724D"/>
    <w:rsid w:val="00605787"/>
    <w:rsid w:val="0061175B"/>
    <w:rsid w:val="00634FCF"/>
    <w:rsid w:val="00645D6E"/>
    <w:rsid w:val="00667327"/>
    <w:rsid w:val="006809DF"/>
    <w:rsid w:val="00686785"/>
    <w:rsid w:val="00691FAC"/>
    <w:rsid w:val="006A5418"/>
    <w:rsid w:val="006C2526"/>
    <w:rsid w:val="006C4156"/>
    <w:rsid w:val="006D4543"/>
    <w:rsid w:val="00702810"/>
    <w:rsid w:val="00702B79"/>
    <w:rsid w:val="00704F85"/>
    <w:rsid w:val="00714E1B"/>
    <w:rsid w:val="00716D6B"/>
    <w:rsid w:val="00723612"/>
    <w:rsid w:val="00741063"/>
    <w:rsid w:val="00743296"/>
    <w:rsid w:val="007621CB"/>
    <w:rsid w:val="00767539"/>
    <w:rsid w:val="007805AB"/>
    <w:rsid w:val="007905F5"/>
    <w:rsid w:val="007B115B"/>
    <w:rsid w:val="007C248D"/>
    <w:rsid w:val="007D05B0"/>
    <w:rsid w:val="007F0B66"/>
    <w:rsid w:val="007F4DC7"/>
    <w:rsid w:val="007F5959"/>
    <w:rsid w:val="00800C8C"/>
    <w:rsid w:val="0081489A"/>
    <w:rsid w:val="008236FF"/>
    <w:rsid w:val="008254B5"/>
    <w:rsid w:val="008265AF"/>
    <w:rsid w:val="00850099"/>
    <w:rsid w:val="00857DB0"/>
    <w:rsid w:val="00867B41"/>
    <w:rsid w:val="00877E9D"/>
    <w:rsid w:val="00883E2C"/>
    <w:rsid w:val="00896C68"/>
    <w:rsid w:val="008A515B"/>
    <w:rsid w:val="008A7DE3"/>
    <w:rsid w:val="008D7037"/>
    <w:rsid w:val="008F3831"/>
    <w:rsid w:val="0090304C"/>
    <w:rsid w:val="009041B6"/>
    <w:rsid w:val="0091593B"/>
    <w:rsid w:val="00932564"/>
    <w:rsid w:val="00943FC4"/>
    <w:rsid w:val="009477D6"/>
    <w:rsid w:val="009704E1"/>
    <w:rsid w:val="009765DC"/>
    <w:rsid w:val="00976C2B"/>
    <w:rsid w:val="009848CC"/>
    <w:rsid w:val="00995499"/>
    <w:rsid w:val="009B7D01"/>
    <w:rsid w:val="009C5E16"/>
    <w:rsid w:val="009D652C"/>
    <w:rsid w:val="009E398F"/>
    <w:rsid w:val="00A06A12"/>
    <w:rsid w:val="00A111E9"/>
    <w:rsid w:val="00A24151"/>
    <w:rsid w:val="00A31993"/>
    <w:rsid w:val="00A37ED3"/>
    <w:rsid w:val="00A446D5"/>
    <w:rsid w:val="00A61677"/>
    <w:rsid w:val="00A62B6F"/>
    <w:rsid w:val="00A64859"/>
    <w:rsid w:val="00A74F41"/>
    <w:rsid w:val="00A80E5B"/>
    <w:rsid w:val="00A842F8"/>
    <w:rsid w:val="00A93FBD"/>
    <w:rsid w:val="00AA04CA"/>
    <w:rsid w:val="00AA4BC8"/>
    <w:rsid w:val="00AD18B2"/>
    <w:rsid w:val="00AD5DFD"/>
    <w:rsid w:val="00AD7B20"/>
    <w:rsid w:val="00AE0CD0"/>
    <w:rsid w:val="00AF3A07"/>
    <w:rsid w:val="00B14F1B"/>
    <w:rsid w:val="00B221D8"/>
    <w:rsid w:val="00B260BC"/>
    <w:rsid w:val="00B31104"/>
    <w:rsid w:val="00B400BF"/>
    <w:rsid w:val="00B411EC"/>
    <w:rsid w:val="00B50C1D"/>
    <w:rsid w:val="00B510BB"/>
    <w:rsid w:val="00B53D8D"/>
    <w:rsid w:val="00B60810"/>
    <w:rsid w:val="00B618ED"/>
    <w:rsid w:val="00B67B62"/>
    <w:rsid w:val="00B739BC"/>
    <w:rsid w:val="00B850F4"/>
    <w:rsid w:val="00B861F0"/>
    <w:rsid w:val="00B91790"/>
    <w:rsid w:val="00B9196D"/>
    <w:rsid w:val="00B9308C"/>
    <w:rsid w:val="00B969BA"/>
    <w:rsid w:val="00BA4EB3"/>
    <w:rsid w:val="00BB43B2"/>
    <w:rsid w:val="00BC34E8"/>
    <w:rsid w:val="00BD6C5D"/>
    <w:rsid w:val="00BF540D"/>
    <w:rsid w:val="00BF6B45"/>
    <w:rsid w:val="00BF7D09"/>
    <w:rsid w:val="00C051BF"/>
    <w:rsid w:val="00C06E1D"/>
    <w:rsid w:val="00C15FDA"/>
    <w:rsid w:val="00C31F4D"/>
    <w:rsid w:val="00C328AA"/>
    <w:rsid w:val="00C5318C"/>
    <w:rsid w:val="00C6282E"/>
    <w:rsid w:val="00C62A0B"/>
    <w:rsid w:val="00C668BA"/>
    <w:rsid w:val="00C70271"/>
    <w:rsid w:val="00C87618"/>
    <w:rsid w:val="00C877E1"/>
    <w:rsid w:val="00C975FE"/>
    <w:rsid w:val="00C97C7D"/>
    <w:rsid w:val="00CC09D7"/>
    <w:rsid w:val="00CC4FFA"/>
    <w:rsid w:val="00CD2B3F"/>
    <w:rsid w:val="00CE004D"/>
    <w:rsid w:val="00CF5347"/>
    <w:rsid w:val="00D00349"/>
    <w:rsid w:val="00D067CA"/>
    <w:rsid w:val="00D07DD4"/>
    <w:rsid w:val="00D32D8D"/>
    <w:rsid w:val="00D71A0D"/>
    <w:rsid w:val="00D73174"/>
    <w:rsid w:val="00D773DB"/>
    <w:rsid w:val="00DA35B9"/>
    <w:rsid w:val="00DA5FF3"/>
    <w:rsid w:val="00DB23D0"/>
    <w:rsid w:val="00DD1D7A"/>
    <w:rsid w:val="00E06ECE"/>
    <w:rsid w:val="00E226D7"/>
    <w:rsid w:val="00E31F12"/>
    <w:rsid w:val="00E32713"/>
    <w:rsid w:val="00E36405"/>
    <w:rsid w:val="00E479FF"/>
    <w:rsid w:val="00E54D77"/>
    <w:rsid w:val="00E57AE1"/>
    <w:rsid w:val="00E81679"/>
    <w:rsid w:val="00EC348F"/>
    <w:rsid w:val="00EE35B1"/>
    <w:rsid w:val="00EF04FB"/>
    <w:rsid w:val="00EF5539"/>
    <w:rsid w:val="00F15846"/>
    <w:rsid w:val="00F256E3"/>
    <w:rsid w:val="00F3465B"/>
    <w:rsid w:val="00F356AA"/>
    <w:rsid w:val="00F420FF"/>
    <w:rsid w:val="00F457A1"/>
    <w:rsid w:val="00F46391"/>
    <w:rsid w:val="00F53F4D"/>
    <w:rsid w:val="00F6355D"/>
    <w:rsid w:val="00F801E2"/>
    <w:rsid w:val="00F90AE3"/>
    <w:rsid w:val="00F92CE1"/>
    <w:rsid w:val="00FA1320"/>
    <w:rsid w:val="00FA363F"/>
    <w:rsid w:val="00FB2913"/>
    <w:rsid w:val="00FB71D5"/>
    <w:rsid w:val="00FC2B91"/>
    <w:rsid w:val="00FC6342"/>
    <w:rsid w:val="00FD4A2C"/>
    <w:rsid w:val="00FD55F7"/>
    <w:rsid w:val="00FE7130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black"/>
    </o:shapedefaults>
    <o:shapelayout v:ext="edit">
      <o:idmap v:ext="edit" data="1"/>
    </o:shapelayout>
  </w:shapeDefaults>
  <w:decimalSymbol w:val="."/>
  <w:listSeparator w:val=","/>
  <w14:docId w14:val="16A0A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208A"/>
    <w:rPr>
      <w:sz w:val="24"/>
      <w:szCs w:val="24"/>
    </w:rPr>
  </w:style>
  <w:style w:type="paragraph" w:styleId="Heading1">
    <w:name w:val="heading 1"/>
    <w:basedOn w:val="Normal"/>
    <w:next w:val="Normal"/>
    <w:qFormat/>
    <w:rsid w:val="00AA0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A04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A0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r">
    <w:name w:val="spacer"/>
    <w:semiHidden/>
    <w:rsid w:val="005A08AE"/>
    <w:rPr>
      <w:sz w:val="22"/>
      <w:szCs w:val="24"/>
    </w:rPr>
  </w:style>
  <w:style w:type="paragraph" w:customStyle="1" w:styleId="ETA-Title-1">
    <w:name w:val="ETA-Title-1"/>
    <w:rsid w:val="00216683"/>
    <w:pPr>
      <w:spacing w:before="300" w:after="600" w:line="560" w:lineRule="exact"/>
    </w:pPr>
    <w:rPr>
      <w:sz w:val="56"/>
      <w:szCs w:val="24"/>
    </w:rPr>
  </w:style>
  <w:style w:type="paragraph" w:customStyle="1" w:styleId="Objective">
    <w:name w:val="Objective"/>
    <w:rsid w:val="00216683"/>
    <w:pPr>
      <w:pBdr>
        <w:top w:val="single" w:sz="8" w:space="12" w:color="auto"/>
        <w:bottom w:val="single" w:sz="8" w:space="12" w:color="auto"/>
      </w:pBdr>
      <w:ind w:left="720"/>
    </w:pPr>
    <w:rPr>
      <w:rFonts w:ascii="Arial" w:hAnsi="Arial"/>
      <w:sz w:val="26"/>
      <w:szCs w:val="24"/>
    </w:rPr>
  </w:style>
  <w:style w:type="character" w:customStyle="1" w:styleId="Arial-bold">
    <w:name w:val="Arial-bold"/>
    <w:basedOn w:val="DefaultParagraphFont"/>
    <w:rsid w:val="005A08AE"/>
    <w:rPr>
      <w:rFonts w:ascii="Arial" w:hAnsi="Arial"/>
      <w:b/>
    </w:rPr>
  </w:style>
  <w:style w:type="paragraph" w:customStyle="1" w:styleId="Name">
    <w:name w:val="Name"/>
    <w:next w:val="JobTitle"/>
    <w:rsid w:val="00216683"/>
    <w:pPr>
      <w:spacing w:before="360"/>
      <w:ind w:left="720"/>
    </w:pPr>
    <w:rPr>
      <w:rFonts w:ascii="Arial" w:hAnsi="Arial"/>
      <w:b/>
      <w:sz w:val="26"/>
      <w:szCs w:val="24"/>
    </w:rPr>
  </w:style>
  <w:style w:type="paragraph" w:customStyle="1" w:styleId="JobTitle">
    <w:name w:val="Job Title"/>
    <w:next w:val="Name"/>
    <w:rsid w:val="00216683"/>
    <w:pPr>
      <w:ind w:left="720"/>
    </w:pPr>
    <w:rPr>
      <w:rFonts w:ascii="Arial" w:hAnsi="Arial"/>
      <w:sz w:val="26"/>
      <w:szCs w:val="24"/>
    </w:rPr>
  </w:style>
  <w:style w:type="paragraph" w:customStyle="1" w:styleId="GreenText">
    <w:name w:val="Green Text"/>
    <w:rsid w:val="009765DC"/>
    <w:pPr>
      <w:tabs>
        <w:tab w:val="left" w:pos="1800"/>
        <w:tab w:val="left" w:pos="7920"/>
      </w:tabs>
      <w:spacing w:line="240" w:lineRule="exact"/>
    </w:pPr>
    <w:rPr>
      <w:rFonts w:ascii="Arial" w:hAnsi="Arial"/>
      <w:color w:val="04AA34"/>
    </w:rPr>
  </w:style>
  <w:style w:type="paragraph" w:styleId="Header">
    <w:name w:val="header"/>
    <w:basedOn w:val="Normal"/>
    <w:semiHidden/>
    <w:rsid w:val="00BF6B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F6B45"/>
    <w:pPr>
      <w:tabs>
        <w:tab w:val="center" w:pos="4320"/>
        <w:tab w:val="right" w:pos="8640"/>
      </w:tabs>
    </w:pPr>
  </w:style>
  <w:style w:type="paragraph" w:customStyle="1" w:styleId="ETA-Title-2">
    <w:name w:val="ETA-Title-2"/>
    <w:basedOn w:val="ETA-Title-1"/>
    <w:rsid w:val="00767539"/>
    <w:pPr>
      <w:spacing w:before="0" w:after="0" w:line="240" w:lineRule="auto"/>
    </w:pPr>
    <w:rPr>
      <w:sz w:val="48"/>
    </w:rPr>
  </w:style>
  <w:style w:type="paragraph" w:customStyle="1" w:styleId="AGENDA-ITEM">
    <w:name w:val="AGENDA-ITEM"/>
    <w:rsid w:val="000E4BDA"/>
    <w:pPr>
      <w:tabs>
        <w:tab w:val="left" w:pos="1440"/>
        <w:tab w:val="right" w:leader="dot" w:pos="10800"/>
      </w:tabs>
      <w:spacing w:before="240"/>
      <w:ind w:left="1440" w:hanging="720"/>
    </w:pPr>
    <w:rPr>
      <w:rFonts w:ascii="Arial" w:hAnsi="Arial"/>
      <w:sz w:val="24"/>
      <w:szCs w:val="24"/>
    </w:rPr>
  </w:style>
  <w:style w:type="paragraph" w:customStyle="1" w:styleId="LOCATION">
    <w:name w:val="LOCATION"/>
    <w:basedOn w:val="AGENDA-ITEM"/>
    <w:next w:val="AGENDA-ITEM"/>
    <w:rsid w:val="000E4BDA"/>
    <w:pPr>
      <w:ind w:firstLine="0"/>
    </w:pPr>
    <w:rPr>
      <w:rFonts w:ascii="Arial Bold" w:hAnsi="Arial Bold"/>
      <w:b/>
      <w:i/>
      <w:color w:val="04AA34"/>
    </w:rPr>
  </w:style>
  <w:style w:type="paragraph" w:customStyle="1" w:styleId="ADDITIONAL-INFO">
    <w:name w:val="ADDITIONAL-INFO"/>
    <w:basedOn w:val="AGENDA-ITEM"/>
    <w:next w:val="AGENDA-ITEM"/>
    <w:rsid w:val="000E4BDA"/>
    <w:pPr>
      <w:spacing w:before="0"/>
      <w:jc w:val="right"/>
    </w:pPr>
    <w:rPr>
      <w:i/>
      <w:sz w:val="18"/>
    </w:rPr>
  </w:style>
  <w:style w:type="character" w:styleId="PageNumber">
    <w:name w:val="page number"/>
    <w:basedOn w:val="DefaultParagraphFont"/>
    <w:semiHidden/>
    <w:rsid w:val="00AA04CA"/>
    <w:rPr>
      <w:rFonts w:ascii="Arial" w:hAnsi="Arial"/>
      <w:sz w:val="24"/>
    </w:rPr>
  </w:style>
  <w:style w:type="table" w:styleId="TableGrid">
    <w:name w:val="Table Grid"/>
    <w:basedOn w:val="TableNormal"/>
    <w:rsid w:val="00415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itionalInformationBold">
    <w:name w:val="Additional_Information_Bold"/>
    <w:basedOn w:val="Normal"/>
    <w:rsid w:val="008D7037"/>
    <w:pPr>
      <w:keepNext/>
      <w:spacing w:before="120" w:after="120"/>
    </w:pPr>
    <w:rPr>
      <w:rFonts w:ascii="Arial" w:hAnsi="Arial"/>
      <w:b/>
    </w:rPr>
  </w:style>
  <w:style w:type="paragraph" w:customStyle="1" w:styleId="AdditionalInformation">
    <w:name w:val="Additional_Information"/>
    <w:basedOn w:val="Normal"/>
    <w:rsid w:val="008D7037"/>
    <w:pPr>
      <w:ind w:left="576"/>
    </w:pPr>
    <w:rPr>
      <w:rFonts w:ascii="Arial" w:hAnsi="Arial" w:cs="Arial"/>
    </w:rPr>
  </w:style>
  <w:style w:type="paragraph" w:styleId="DocumentMap">
    <w:name w:val="Document Map"/>
    <w:basedOn w:val="Normal"/>
    <w:semiHidden/>
    <w:rsid w:val="00AA4BC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4F6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6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208A"/>
    <w:rPr>
      <w:sz w:val="24"/>
      <w:szCs w:val="24"/>
    </w:rPr>
  </w:style>
  <w:style w:type="paragraph" w:styleId="Heading1">
    <w:name w:val="heading 1"/>
    <w:basedOn w:val="Normal"/>
    <w:next w:val="Normal"/>
    <w:qFormat/>
    <w:rsid w:val="00AA0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A04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A0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r">
    <w:name w:val="spacer"/>
    <w:semiHidden/>
    <w:rsid w:val="005A08AE"/>
    <w:rPr>
      <w:sz w:val="22"/>
      <w:szCs w:val="24"/>
    </w:rPr>
  </w:style>
  <w:style w:type="paragraph" w:customStyle="1" w:styleId="ETA-Title-1">
    <w:name w:val="ETA-Title-1"/>
    <w:rsid w:val="00216683"/>
    <w:pPr>
      <w:spacing w:before="300" w:after="600" w:line="560" w:lineRule="exact"/>
    </w:pPr>
    <w:rPr>
      <w:sz w:val="56"/>
      <w:szCs w:val="24"/>
    </w:rPr>
  </w:style>
  <w:style w:type="paragraph" w:customStyle="1" w:styleId="Objective">
    <w:name w:val="Objective"/>
    <w:rsid w:val="00216683"/>
    <w:pPr>
      <w:pBdr>
        <w:top w:val="single" w:sz="8" w:space="12" w:color="auto"/>
        <w:bottom w:val="single" w:sz="8" w:space="12" w:color="auto"/>
      </w:pBdr>
      <w:ind w:left="720"/>
    </w:pPr>
    <w:rPr>
      <w:rFonts w:ascii="Arial" w:hAnsi="Arial"/>
      <w:sz w:val="26"/>
      <w:szCs w:val="24"/>
    </w:rPr>
  </w:style>
  <w:style w:type="character" w:customStyle="1" w:styleId="Arial-bold">
    <w:name w:val="Arial-bold"/>
    <w:basedOn w:val="DefaultParagraphFont"/>
    <w:rsid w:val="005A08AE"/>
    <w:rPr>
      <w:rFonts w:ascii="Arial" w:hAnsi="Arial"/>
      <w:b/>
    </w:rPr>
  </w:style>
  <w:style w:type="paragraph" w:customStyle="1" w:styleId="Name">
    <w:name w:val="Name"/>
    <w:next w:val="JobTitle"/>
    <w:rsid w:val="00216683"/>
    <w:pPr>
      <w:spacing w:before="360"/>
      <w:ind w:left="720"/>
    </w:pPr>
    <w:rPr>
      <w:rFonts w:ascii="Arial" w:hAnsi="Arial"/>
      <w:b/>
      <w:sz w:val="26"/>
      <w:szCs w:val="24"/>
    </w:rPr>
  </w:style>
  <w:style w:type="paragraph" w:customStyle="1" w:styleId="JobTitle">
    <w:name w:val="Job Title"/>
    <w:next w:val="Name"/>
    <w:rsid w:val="00216683"/>
    <w:pPr>
      <w:ind w:left="720"/>
    </w:pPr>
    <w:rPr>
      <w:rFonts w:ascii="Arial" w:hAnsi="Arial"/>
      <w:sz w:val="26"/>
      <w:szCs w:val="24"/>
    </w:rPr>
  </w:style>
  <w:style w:type="paragraph" w:customStyle="1" w:styleId="GreenText">
    <w:name w:val="Green Text"/>
    <w:rsid w:val="009765DC"/>
    <w:pPr>
      <w:tabs>
        <w:tab w:val="left" w:pos="1800"/>
        <w:tab w:val="left" w:pos="7920"/>
      </w:tabs>
      <w:spacing w:line="240" w:lineRule="exact"/>
    </w:pPr>
    <w:rPr>
      <w:rFonts w:ascii="Arial" w:hAnsi="Arial"/>
      <w:color w:val="04AA34"/>
    </w:rPr>
  </w:style>
  <w:style w:type="paragraph" w:styleId="Header">
    <w:name w:val="header"/>
    <w:basedOn w:val="Normal"/>
    <w:semiHidden/>
    <w:rsid w:val="00BF6B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F6B45"/>
    <w:pPr>
      <w:tabs>
        <w:tab w:val="center" w:pos="4320"/>
        <w:tab w:val="right" w:pos="8640"/>
      </w:tabs>
    </w:pPr>
  </w:style>
  <w:style w:type="paragraph" w:customStyle="1" w:styleId="ETA-Title-2">
    <w:name w:val="ETA-Title-2"/>
    <w:basedOn w:val="ETA-Title-1"/>
    <w:rsid w:val="00767539"/>
    <w:pPr>
      <w:spacing w:before="0" w:after="0" w:line="240" w:lineRule="auto"/>
    </w:pPr>
    <w:rPr>
      <w:sz w:val="48"/>
    </w:rPr>
  </w:style>
  <w:style w:type="paragraph" w:customStyle="1" w:styleId="AGENDA-ITEM">
    <w:name w:val="AGENDA-ITEM"/>
    <w:rsid w:val="000E4BDA"/>
    <w:pPr>
      <w:tabs>
        <w:tab w:val="left" w:pos="1440"/>
        <w:tab w:val="right" w:leader="dot" w:pos="10800"/>
      </w:tabs>
      <w:spacing w:before="240"/>
      <w:ind w:left="1440" w:hanging="720"/>
    </w:pPr>
    <w:rPr>
      <w:rFonts w:ascii="Arial" w:hAnsi="Arial"/>
      <w:sz w:val="24"/>
      <w:szCs w:val="24"/>
    </w:rPr>
  </w:style>
  <w:style w:type="paragraph" w:customStyle="1" w:styleId="LOCATION">
    <w:name w:val="LOCATION"/>
    <w:basedOn w:val="AGENDA-ITEM"/>
    <w:next w:val="AGENDA-ITEM"/>
    <w:rsid w:val="000E4BDA"/>
    <w:pPr>
      <w:ind w:firstLine="0"/>
    </w:pPr>
    <w:rPr>
      <w:rFonts w:ascii="Arial Bold" w:hAnsi="Arial Bold"/>
      <w:b/>
      <w:i/>
      <w:color w:val="04AA34"/>
    </w:rPr>
  </w:style>
  <w:style w:type="paragraph" w:customStyle="1" w:styleId="ADDITIONAL-INFO">
    <w:name w:val="ADDITIONAL-INFO"/>
    <w:basedOn w:val="AGENDA-ITEM"/>
    <w:next w:val="AGENDA-ITEM"/>
    <w:rsid w:val="000E4BDA"/>
    <w:pPr>
      <w:spacing w:before="0"/>
      <w:jc w:val="right"/>
    </w:pPr>
    <w:rPr>
      <w:i/>
      <w:sz w:val="18"/>
    </w:rPr>
  </w:style>
  <w:style w:type="character" w:styleId="PageNumber">
    <w:name w:val="page number"/>
    <w:basedOn w:val="DefaultParagraphFont"/>
    <w:semiHidden/>
    <w:rsid w:val="00AA04CA"/>
    <w:rPr>
      <w:rFonts w:ascii="Arial" w:hAnsi="Arial"/>
      <w:sz w:val="24"/>
    </w:rPr>
  </w:style>
  <w:style w:type="table" w:styleId="TableGrid">
    <w:name w:val="Table Grid"/>
    <w:basedOn w:val="TableNormal"/>
    <w:rsid w:val="00415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itionalInformationBold">
    <w:name w:val="Additional_Information_Bold"/>
    <w:basedOn w:val="Normal"/>
    <w:rsid w:val="008D7037"/>
    <w:pPr>
      <w:keepNext/>
      <w:spacing w:before="120" w:after="120"/>
    </w:pPr>
    <w:rPr>
      <w:rFonts w:ascii="Arial" w:hAnsi="Arial"/>
      <w:b/>
    </w:rPr>
  </w:style>
  <w:style w:type="paragraph" w:customStyle="1" w:styleId="AdditionalInformation">
    <w:name w:val="Additional_Information"/>
    <w:basedOn w:val="Normal"/>
    <w:rsid w:val="008D7037"/>
    <w:pPr>
      <w:ind w:left="576"/>
    </w:pPr>
    <w:rPr>
      <w:rFonts w:ascii="Arial" w:hAnsi="Arial" w:cs="Arial"/>
    </w:rPr>
  </w:style>
  <w:style w:type="paragraph" w:styleId="DocumentMap">
    <w:name w:val="Document Map"/>
    <w:basedOn w:val="Normal"/>
    <w:semiHidden/>
    <w:rsid w:val="00AA4BC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4F6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6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TCC\Downloads\51597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C9BC9-6B64-8B44-9DC8-25446A6D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\Users\HUTCC\Downloads\5159705.dotx</Template>
  <TotalTime>15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INEEL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INL</dc:creator>
  <cp:lastModifiedBy>diego mandelli</cp:lastModifiedBy>
  <cp:revision>14</cp:revision>
  <cp:lastPrinted>2015-04-24T21:58:00Z</cp:lastPrinted>
  <dcterms:created xsi:type="dcterms:W3CDTF">2014-09-22T21:03:00Z</dcterms:created>
  <dcterms:modified xsi:type="dcterms:W3CDTF">2017-05-08T20:22:00Z</dcterms:modified>
</cp:coreProperties>
</file>